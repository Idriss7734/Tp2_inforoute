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  <w:id w:val="791474582"/>
        <w:docPartObj>
          <w:docPartGallery w:val="Cover Pages"/>
          <w:docPartUnique/>
        </w:docPartObj>
      </w:sdtPr>
      <w:sdtContent>
        <w:p w14:paraId="3BF20F89" w14:textId="77777777" w:rsidR="00B17B7A" w:rsidRDefault="00B17B7A"/>
        <w:tbl>
          <w:tblPr>
            <w:tblpPr w:leftFromText="187" w:rightFromText="187" w:vertAnchor="page" w:horzAnchor="margin" w:tblpXSpec="center" w:tblpY="6091"/>
            <w:tblW w:w="4000" w:type="pct"/>
            <w:tblBorders>
              <w:left w:val="single" w:sz="12" w:space="0" w:color="F07F09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0"/>
          </w:tblGrid>
          <w:tr w:rsidR="00B17B7A" w14:paraId="632FA64E" w14:textId="77777777" w:rsidTr="00FC07F7">
            <w:sdt>
              <w:sdtPr>
                <w:rPr>
                  <w:color w:val="B35E0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87FC5644D08049A1ABAD5E00D0D797A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10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04ADDE6" w14:textId="77777777" w:rsidR="00B17B7A" w:rsidRDefault="00B17B7A" w:rsidP="00FC07F7">
                    <w:pPr>
                      <w:pStyle w:val="NoSpacing"/>
                      <w:rPr>
                        <w:color w:val="B35E06" w:themeColor="accent1" w:themeShade="BF"/>
                        <w:sz w:val="24"/>
                      </w:rPr>
                    </w:pPr>
                    <w:r>
                      <w:rPr>
                        <w:color w:val="B35E06" w:themeColor="accent1" w:themeShade="BF"/>
                        <w:sz w:val="24"/>
                        <w:szCs w:val="24"/>
                      </w:rPr>
                      <w:t>Université du Québec à Rimouski</w:t>
                    </w:r>
                  </w:p>
                </w:tc>
              </w:sdtContent>
            </w:sdt>
          </w:tr>
          <w:tr w:rsidR="00B17B7A" w14:paraId="03481BCB" w14:textId="77777777" w:rsidTr="00FC07F7">
            <w:tc>
              <w:tcPr>
                <w:tcW w:w="721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07F09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0436C413774346D599B3597D27E2BF2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0BF1CD" w14:textId="3ADEE351" w:rsidR="00B17B7A" w:rsidRDefault="00B17B7A" w:rsidP="00FC07F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  <w:t xml:space="preserve">Travail Pratique </w:t>
                    </w:r>
                    <w:r w:rsidR="000E3C4C">
                      <w:rPr>
                        <w:rFonts w:asciiTheme="majorHAnsi" w:eastAsiaTheme="majorEastAsia" w:hAnsiTheme="majorHAnsi" w:cstheme="majorBidi"/>
                        <w:color w:val="F07F09" w:themeColor="accent1"/>
                        <w:sz w:val="88"/>
                        <w:szCs w:val="88"/>
                      </w:rPr>
                      <w:t>II</w:t>
                    </w:r>
                  </w:p>
                </w:sdtContent>
              </w:sdt>
            </w:tc>
          </w:tr>
          <w:tr w:rsidR="00B17B7A" w14:paraId="30B9C658" w14:textId="77777777" w:rsidTr="00FC07F7">
            <w:tc>
              <w:tcPr>
                <w:tcW w:w="721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B35E06" w:themeColor="accent1" w:themeShade="BF"/>
                    <w:sz w:val="24"/>
                    <w:szCs w:val="24"/>
                  </w:rPr>
                  <w:alias w:val="Sous-titre"/>
                  <w:id w:val="13406923"/>
                  <w:placeholder>
                    <w:docPart w:val="0D5D93DDD0CB4866A7958AB33E032128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005EF7D1" w14:textId="31C7089F" w:rsidR="00B17B7A" w:rsidRDefault="005E2266" w:rsidP="00FC07F7">
                    <w:pPr>
                      <w:pStyle w:val="NoSpacing"/>
                      <w:rPr>
                        <w:color w:val="B35E06" w:themeColor="accent1" w:themeShade="BF"/>
                        <w:sz w:val="24"/>
                        <w:szCs w:val="24"/>
                      </w:rPr>
                    </w:pPr>
                    <w:r w:rsidRPr="005E2266">
                      <w:rPr>
                        <w:color w:val="B35E06" w:themeColor="accent1" w:themeShade="BF"/>
                        <w:sz w:val="24"/>
                        <w:szCs w:val="24"/>
                      </w:rPr>
                      <w:t>INF37407 – Technologie de l'inforoute</w:t>
                    </w:r>
                  </w:p>
                </w:sdtContent>
              </w:sdt>
              <w:p w14:paraId="5655C1D4" w14:textId="77777777" w:rsidR="00FC07F7" w:rsidRDefault="00FC07F7" w:rsidP="00FC07F7">
                <w:pPr>
                  <w:pStyle w:val="NoSpacing"/>
                  <w:rPr>
                    <w:color w:val="B35E06" w:themeColor="accent1" w:themeShade="BF"/>
                    <w:sz w:val="24"/>
                  </w:rPr>
                </w:pPr>
              </w:p>
              <w:p w14:paraId="32F9B5A2" w14:textId="77777777" w:rsidR="00FC07F7" w:rsidRDefault="00FC07F7" w:rsidP="00FC07F7">
                <w:pPr>
                  <w:pStyle w:val="NoSpacing"/>
                  <w:rPr>
                    <w:color w:val="B35E06" w:themeColor="accent1" w:themeShade="BF"/>
                    <w:sz w:val="24"/>
                  </w:rPr>
                </w:pPr>
                <w:r>
                  <w:rPr>
                    <w:color w:val="B35E06" w:themeColor="accent1" w:themeShade="BF"/>
                    <w:sz w:val="24"/>
                  </w:rPr>
                  <w:t>Professeur – Yacine Yaddaden, Ph. D.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B17B7A" w14:paraId="1F3592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91F24D" w14:textId="0E4F1696" w:rsidR="00B17B7A" w:rsidRDefault="004B4784" w:rsidP="004B4784">
                <w:pPr>
                  <w:pStyle w:val="NoSpacing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</w:t>
                </w:r>
                <w:r w:rsidR="00181AB8">
                  <w:rPr>
                    <w:color w:val="F07F09" w:themeColor="accent1"/>
                    <w:sz w:val="28"/>
                    <w:szCs w:val="28"/>
                  </w:rPr>
                  <w:t>LaBrie Louis David</w:t>
                </w:r>
              </w:p>
              <w:p w14:paraId="711073C0" w14:textId="31A318FB" w:rsidR="004B4784" w:rsidRPr="004B4784" w:rsidRDefault="004B4784" w:rsidP="004B4784">
                <w:pPr>
                  <w:pStyle w:val="NoSpacing"/>
                  <w:rPr>
                    <w:color w:val="F07F09" w:themeColor="accent1"/>
                    <w:sz w:val="28"/>
                    <w:szCs w:val="28"/>
                  </w:rPr>
                </w:pPr>
                <w:r>
                  <w:rPr>
                    <w:color w:val="F07F09" w:themeColor="accent1"/>
                    <w:sz w:val="28"/>
                    <w:szCs w:val="28"/>
                  </w:rPr>
                  <w:sym w:font="Wingdings 3" w:char="F022"/>
                </w:r>
                <w:r>
                  <w:rPr>
                    <w:color w:val="F07F09" w:themeColor="accent1"/>
                    <w:sz w:val="28"/>
                    <w:szCs w:val="28"/>
                  </w:rPr>
                  <w:t xml:space="preserve"> </w:t>
                </w:r>
                <w:r w:rsidR="00181AB8">
                  <w:rPr>
                    <w:color w:val="F07F09" w:themeColor="accent1"/>
                    <w:sz w:val="28"/>
                    <w:szCs w:val="28"/>
                  </w:rPr>
                  <w:t>Larrivée Cédrick</w:t>
                </w:r>
              </w:p>
            </w:tc>
          </w:tr>
        </w:tbl>
        <w:p w14:paraId="6530B597" w14:textId="77777777" w:rsidR="00B17B7A" w:rsidRDefault="00FC07F7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841441D" wp14:editId="7ADEF296">
                <wp:simplePos x="0" y="0"/>
                <wp:positionH relativeFrom="margin">
                  <wp:align>center</wp:align>
                </wp:positionH>
                <wp:positionV relativeFrom="paragraph">
                  <wp:posOffset>590550</wp:posOffset>
                </wp:positionV>
                <wp:extent cx="3990975" cy="1177358"/>
                <wp:effectExtent l="0" t="0" r="0" b="3810"/>
                <wp:wrapThrough wrapText="bothSides">
                  <wp:wrapPolygon edited="0">
                    <wp:start x="7114" y="0"/>
                    <wp:lineTo x="0" y="0"/>
                    <wp:lineTo x="0" y="14330"/>
                    <wp:lineTo x="722" y="16777"/>
                    <wp:lineTo x="722" y="17476"/>
                    <wp:lineTo x="8248" y="21320"/>
                    <wp:lineTo x="9795" y="21320"/>
                    <wp:lineTo x="12475" y="21320"/>
                    <wp:lineTo x="21445" y="17476"/>
                    <wp:lineTo x="21445" y="16078"/>
                    <wp:lineTo x="20621" y="11184"/>
                    <wp:lineTo x="21239" y="5592"/>
                    <wp:lineTo x="21445" y="1049"/>
                    <wp:lineTo x="19486" y="0"/>
                    <wp:lineTo x="9279" y="0"/>
                    <wp:lineTo x="7114" y="0"/>
                  </wp:wrapPolygon>
                </wp:wrapThrough>
                <wp:docPr id="1" name="Image 1" descr="Documentation institutionnel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cumentation institutionnell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0975" cy="1177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17B7A"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sz w:val="22"/>
              <w:szCs w:val="22"/>
            </w:rPr>
            <w:id w:val="1200207372"/>
            <w:docPartObj>
              <w:docPartGallery w:val="Table of Contents"/>
              <w:docPartUnique/>
            </w:docPartObj>
          </w:sdtPr>
          <w:sdtContent>
            <w:p w14:paraId="18B35CE4" w14:textId="77777777" w:rsidR="00B17B7A" w:rsidRDefault="00B17B7A" w:rsidP="00B17B7A">
              <w:pPr>
                <w:pStyle w:val="TOCHeading"/>
              </w:pPr>
              <w:r>
                <w:t>Table des matières</w:t>
              </w:r>
            </w:p>
            <w:p w14:paraId="3151F2AF" w14:textId="4F35B7EB" w:rsidR="00B94B7D" w:rsidRDefault="00B17B7A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418696" w:history="1">
                <w:r w:rsidR="00B94B7D" w:rsidRPr="007254EC">
                  <w:rPr>
                    <w:rStyle w:val="Hyperlink"/>
                    <w:noProof/>
                  </w:rPr>
                  <w:t>Introduction</w:t>
                </w:r>
                <w:r w:rsidR="00B94B7D">
                  <w:rPr>
                    <w:noProof/>
                    <w:webHidden/>
                  </w:rPr>
                  <w:tab/>
                </w:r>
                <w:r w:rsidR="00B94B7D">
                  <w:rPr>
                    <w:noProof/>
                    <w:webHidden/>
                  </w:rPr>
                  <w:fldChar w:fldCharType="begin"/>
                </w:r>
                <w:r w:rsidR="00B94B7D">
                  <w:rPr>
                    <w:noProof/>
                    <w:webHidden/>
                  </w:rPr>
                  <w:instrText xml:space="preserve"> PAGEREF _Toc119418696 \h </w:instrText>
                </w:r>
                <w:r w:rsidR="00B94B7D">
                  <w:rPr>
                    <w:noProof/>
                    <w:webHidden/>
                  </w:rPr>
                </w:r>
                <w:r w:rsidR="00B94B7D">
                  <w:rPr>
                    <w:noProof/>
                    <w:webHidden/>
                  </w:rPr>
                  <w:fldChar w:fldCharType="separate"/>
                </w:r>
                <w:r w:rsidR="00B94B7D">
                  <w:rPr>
                    <w:noProof/>
                    <w:webHidden/>
                  </w:rPr>
                  <w:t>2</w:t>
                </w:r>
                <w:r w:rsidR="00B94B7D">
                  <w:rPr>
                    <w:noProof/>
                    <w:webHidden/>
                  </w:rPr>
                  <w:fldChar w:fldCharType="end"/>
                </w:r>
              </w:hyperlink>
            </w:p>
            <w:p w14:paraId="2FD7F2B3" w14:textId="0B2C9C85" w:rsidR="00B94B7D" w:rsidRDefault="00000000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19418697" w:history="1">
                <w:r w:rsidR="00B94B7D" w:rsidRPr="007254EC">
                  <w:rPr>
                    <w:rStyle w:val="Hyperlink"/>
                    <w:noProof/>
                  </w:rPr>
                  <w:t>Technologies utilisées (avec explication)</w:t>
                </w:r>
                <w:r w:rsidR="00B94B7D">
                  <w:rPr>
                    <w:noProof/>
                    <w:webHidden/>
                  </w:rPr>
                  <w:tab/>
                </w:r>
                <w:r w:rsidR="00B94B7D">
                  <w:rPr>
                    <w:noProof/>
                    <w:webHidden/>
                  </w:rPr>
                  <w:fldChar w:fldCharType="begin"/>
                </w:r>
                <w:r w:rsidR="00B94B7D">
                  <w:rPr>
                    <w:noProof/>
                    <w:webHidden/>
                  </w:rPr>
                  <w:instrText xml:space="preserve"> PAGEREF _Toc119418697 \h </w:instrText>
                </w:r>
                <w:r w:rsidR="00B94B7D">
                  <w:rPr>
                    <w:noProof/>
                    <w:webHidden/>
                  </w:rPr>
                </w:r>
                <w:r w:rsidR="00B94B7D">
                  <w:rPr>
                    <w:noProof/>
                    <w:webHidden/>
                  </w:rPr>
                  <w:fldChar w:fldCharType="separate"/>
                </w:r>
                <w:r w:rsidR="00B94B7D">
                  <w:rPr>
                    <w:noProof/>
                    <w:webHidden/>
                  </w:rPr>
                  <w:t>2</w:t>
                </w:r>
                <w:r w:rsidR="00B94B7D">
                  <w:rPr>
                    <w:noProof/>
                    <w:webHidden/>
                  </w:rPr>
                  <w:fldChar w:fldCharType="end"/>
                </w:r>
              </w:hyperlink>
            </w:p>
            <w:p w14:paraId="0A868FAD" w14:textId="6EF5E023" w:rsidR="00B94B7D" w:rsidRDefault="00000000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19418698" w:history="1">
                <w:r w:rsidR="00B94B7D" w:rsidRPr="007254EC">
                  <w:rPr>
                    <w:rStyle w:val="Hyperlink"/>
                    <w:noProof/>
                  </w:rPr>
                  <w:t>Fonctionnement de l’API REST</w:t>
                </w:r>
                <w:r w:rsidR="00B94B7D">
                  <w:rPr>
                    <w:noProof/>
                    <w:webHidden/>
                  </w:rPr>
                  <w:tab/>
                </w:r>
                <w:r w:rsidR="00B94B7D">
                  <w:rPr>
                    <w:noProof/>
                    <w:webHidden/>
                  </w:rPr>
                  <w:fldChar w:fldCharType="begin"/>
                </w:r>
                <w:r w:rsidR="00B94B7D">
                  <w:rPr>
                    <w:noProof/>
                    <w:webHidden/>
                  </w:rPr>
                  <w:instrText xml:space="preserve"> PAGEREF _Toc119418698 \h </w:instrText>
                </w:r>
                <w:r w:rsidR="00B94B7D">
                  <w:rPr>
                    <w:noProof/>
                    <w:webHidden/>
                  </w:rPr>
                </w:r>
                <w:r w:rsidR="00B94B7D">
                  <w:rPr>
                    <w:noProof/>
                    <w:webHidden/>
                  </w:rPr>
                  <w:fldChar w:fldCharType="separate"/>
                </w:r>
                <w:r w:rsidR="00B94B7D">
                  <w:rPr>
                    <w:noProof/>
                    <w:webHidden/>
                  </w:rPr>
                  <w:t>2</w:t>
                </w:r>
                <w:r w:rsidR="00B94B7D">
                  <w:rPr>
                    <w:noProof/>
                    <w:webHidden/>
                  </w:rPr>
                  <w:fldChar w:fldCharType="end"/>
                </w:r>
              </w:hyperlink>
            </w:p>
            <w:p w14:paraId="6742A0BC" w14:textId="1C9A5744" w:rsidR="00B94B7D" w:rsidRDefault="00000000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19418699" w:history="1">
                <w:r w:rsidR="00B94B7D" w:rsidRPr="007254EC">
                  <w:rPr>
                    <w:rStyle w:val="Hyperlink"/>
                    <w:noProof/>
                  </w:rPr>
                  <w:t>Ce que vous avez aimé et moins aimé dans le projet</w:t>
                </w:r>
                <w:r w:rsidR="00B94B7D">
                  <w:rPr>
                    <w:noProof/>
                    <w:webHidden/>
                  </w:rPr>
                  <w:tab/>
                </w:r>
                <w:r w:rsidR="00B94B7D">
                  <w:rPr>
                    <w:noProof/>
                    <w:webHidden/>
                  </w:rPr>
                  <w:fldChar w:fldCharType="begin"/>
                </w:r>
                <w:r w:rsidR="00B94B7D">
                  <w:rPr>
                    <w:noProof/>
                    <w:webHidden/>
                  </w:rPr>
                  <w:instrText xml:space="preserve"> PAGEREF _Toc119418699 \h </w:instrText>
                </w:r>
                <w:r w:rsidR="00B94B7D">
                  <w:rPr>
                    <w:noProof/>
                    <w:webHidden/>
                  </w:rPr>
                </w:r>
                <w:r w:rsidR="00B94B7D">
                  <w:rPr>
                    <w:noProof/>
                    <w:webHidden/>
                  </w:rPr>
                  <w:fldChar w:fldCharType="separate"/>
                </w:r>
                <w:r w:rsidR="00B94B7D">
                  <w:rPr>
                    <w:noProof/>
                    <w:webHidden/>
                  </w:rPr>
                  <w:t>2</w:t>
                </w:r>
                <w:r w:rsidR="00B94B7D">
                  <w:rPr>
                    <w:noProof/>
                    <w:webHidden/>
                  </w:rPr>
                  <w:fldChar w:fldCharType="end"/>
                </w:r>
              </w:hyperlink>
            </w:p>
            <w:p w14:paraId="021D31AE" w14:textId="18AA4A26" w:rsidR="00B94B7D" w:rsidRDefault="00000000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19418700" w:history="1">
                <w:r w:rsidR="00B94B7D" w:rsidRPr="007254EC">
                  <w:rPr>
                    <w:rStyle w:val="Hyperlink"/>
                    <w:noProof/>
                  </w:rPr>
                  <w:t>Problèmes et Difficultés rencontrées</w:t>
                </w:r>
                <w:r w:rsidR="00B94B7D">
                  <w:rPr>
                    <w:noProof/>
                    <w:webHidden/>
                  </w:rPr>
                  <w:tab/>
                </w:r>
                <w:r w:rsidR="00B94B7D">
                  <w:rPr>
                    <w:noProof/>
                    <w:webHidden/>
                  </w:rPr>
                  <w:fldChar w:fldCharType="begin"/>
                </w:r>
                <w:r w:rsidR="00B94B7D">
                  <w:rPr>
                    <w:noProof/>
                    <w:webHidden/>
                  </w:rPr>
                  <w:instrText xml:space="preserve"> PAGEREF _Toc119418700 \h </w:instrText>
                </w:r>
                <w:r w:rsidR="00B94B7D">
                  <w:rPr>
                    <w:noProof/>
                    <w:webHidden/>
                  </w:rPr>
                </w:r>
                <w:r w:rsidR="00B94B7D">
                  <w:rPr>
                    <w:noProof/>
                    <w:webHidden/>
                  </w:rPr>
                  <w:fldChar w:fldCharType="separate"/>
                </w:r>
                <w:r w:rsidR="00B94B7D">
                  <w:rPr>
                    <w:noProof/>
                    <w:webHidden/>
                  </w:rPr>
                  <w:t>2</w:t>
                </w:r>
                <w:r w:rsidR="00B94B7D">
                  <w:rPr>
                    <w:noProof/>
                    <w:webHidden/>
                  </w:rPr>
                  <w:fldChar w:fldCharType="end"/>
                </w:r>
              </w:hyperlink>
            </w:p>
            <w:p w14:paraId="35078A79" w14:textId="008E0F89" w:rsidR="00B94B7D" w:rsidRDefault="00000000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19418701" w:history="1">
                <w:r w:rsidR="00B94B7D" w:rsidRPr="007254EC">
                  <w:rPr>
                    <w:rStyle w:val="Hyperlink"/>
                    <w:noProof/>
                  </w:rPr>
                  <w:t>Conclusion</w:t>
                </w:r>
                <w:r w:rsidR="00B94B7D">
                  <w:rPr>
                    <w:noProof/>
                    <w:webHidden/>
                  </w:rPr>
                  <w:tab/>
                </w:r>
                <w:r w:rsidR="00B94B7D">
                  <w:rPr>
                    <w:noProof/>
                    <w:webHidden/>
                  </w:rPr>
                  <w:fldChar w:fldCharType="begin"/>
                </w:r>
                <w:r w:rsidR="00B94B7D">
                  <w:rPr>
                    <w:noProof/>
                    <w:webHidden/>
                  </w:rPr>
                  <w:instrText xml:space="preserve"> PAGEREF _Toc119418701 \h </w:instrText>
                </w:r>
                <w:r w:rsidR="00B94B7D">
                  <w:rPr>
                    <w:noProof/>
                    <w:webHidden/>
                  </w:rPr>
                </w:r>
                <w:r w:rsidR="00B94B7D">
                  <w:rPr>
                    <w:noProof/>
                    <w:webHidden/>
                  </w:rPr>
                  <w:fldChar w:fldCharType="separate"/>
                </w:r>
                <w:r w:rsidR="00B94B7D">
                  <w:rPr>
                    <w:noProof/>
                    <w:webHidden/>
                  </w:rPr>
                  <w:t>2</w:t>
                </w:r>
                <w:r w:rsidR="00B94B7D">
                  <w:rPr>
                    <w:noProof/>
                    <w:webHidden/>
                  </w:rPr>
                  <w:fldChar w:fldCharType="end"/>
                </w:r>
              </w:hyperlink>
            </w:p>
            <w:p w14:paraId="7D580884" w14:textId="57302533" w:rsidR="00B94B7D" w:rsidRDefault="00000000">
              <w:pPr>
                <w:pStyle w:val="TOC1"/>
                <w:tabs>
                  <w:tab w:val="right" w:leader="dot" w:pos="9017"/>
                </w:tabs>
                <w:rPr>
                  <w:rFonts w:cstheme="minorBidi"/>
                  <w:noProof/>
                </w:rPr>
              </w:pPr>
              <w:hyperlink w:anchor="_Toc119418702" w:history="1">
                <w:r w:rsidR="00B94B7D" w:rsidRPr="007254EC">
                  <w:rPr>
                    <w:rStyle w:val="Hyperlink"/>
                    <w:noProof/>
                  </w:rPr>
                  <w:t>Références</w:t>
                </w:r>
                <w:r w:rsidR="00B94B7D">
                  <w:rPr>
                    <w:noProof/>
                    <w:webHidden/>
                  </w:rPr>
                  <w:tab/>
                </w:r>
                <w:r w:rsidR="00B94B7D">
                  <w:rPr>
                    <w:noProof/>
                    <w:webHidden/>
                  </w:rPr>
                  <w:fldChar w:fldCharType="begin"/>
                </w:r>
                <w:r w:rsidR="00B94B7D">
                  <w:rPr>
                    <w:noProof/>
                    <w:webHidden/>
                  </w:rPr>
                  <w:instrText xml:space="preserve"> PAGEREF _Toc119418702 \h </w:instrText>
                </w:r>
                <w:r w:rsidR="00B94B7D">
                  <w:rPr>
                    <w:noProof/>
                    <w:webHidden/>
                  </w:rPr>
                </w:r>
                <w:r w:rsidR="00B94B7D">
                  <w:rPr>
                    <w:noProof/>
                    <w:webHidden/>
                  </w:rPr>
                  <w:fldChar w:fldCharType="separate"/>
                </w:r>
                <w:r w:rsidR="00B94B7D">
                  <w:rPr>
                    <w:noProof/>
                    <w:webHidden/>
                  </w:rPr>
                  <w:t>2</w:t>
                </w:r>
                <w:r w:rsidR="00B94B7D">
                  <w:rPr>
                    <w:noProof/>
                    <w:webHidden/>
                  </w:rPr>
                  <w:fldChar w:fldCharType="end"/>
                </w:r>
              </w:hyperlink>
            </w:p>
            <w:p w14:paraId="6F303DF1" w14:textId="28D93EFB" w:rsidR="00B17B7A" w:rsidRDefault="00B17B7A" w:rsidP="00B17B7A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8C527CF" w14:textId="77777777" w:rsidR="00B17B7A" w:rsidRDefault="00B17B7A" w:rsidP="00B17B7A">
          <w:pPr>
            <w:pStyle w:val="TOCHeading"/>
            <w:rPr>
              <w:sz w:val="56"/>
              <w:szCs w:val="56"/>
            </w:rPr>
          </w:pPr>
          <w:r>
            <w:t xml:space="preserve"> </w:t>
          </w:r>
          <w:r>
            <w:br w:type="page"/>
          </w:r>
        </w:p>
      </w:sdtContent>
    </w:sdt>
    <w:p w14:paraId="2E950159" w14:textId="77777777" w:rsidR="00855982" w:rsidRDefault="00B17B7A" w:rsidP="00B17B7A">
      <w:pPr>
        <w:pStyle w:val="Heading1"/>
      </w:pPr>
      <w:bookmarkStart w:id="0" w:name="_Toc119418696"/>
      <w:r>
        <w:lastRenderedPageBreak/>
        <w:t>Introduction</w:t>
      </w:r>
      <w:bookmarkEnd w:id="0"/>
    </w:p>
    <w:p w14:paraId="3859338D" w14:textId="77777777" w:rsidR="005E2266" w:rsidRDefault="005E2266" w:rsidP="005E2266"/>
    <w:p w14:paraId="511B7433" w14:textId="3F92E553" w:rsidR="005E2266" w:rsidRDefault="005E2266" w:rsidP="005E2266">
      <w:pPr>
        <w:pStyle w:val="Heading1"/>
      </w:pPr>
      <w:bookmarkStart w:id="1" w:name="_Toc119418697"/>
      <w:r>
        <w:t>Technologies utilisé</w:t>
      </w:r>
      <w:r w:rsidR="00F25467">
        <w:t>e</w:t>
      </w:r>
      <w:r>
        <w:t>s (avec explication)</w:t>
      </w:r>
      <w:bookmarkEnd w:id="1"/>
    </w:p>
    <w:p w14:paraId="0988FC3F" w14:textId="77777777" w:rsidR="005E2266" w:rsidRDefault="005E2266" w:rsidP="00B17B7A"/>
    <w:p w14:paraId="28D0D569" w14:textId="242FFDC1" w:rsidR="001662D7" w:rsidRDefault="005E2266" w:rsidP="001662D7">
      <w:pPr>
        <w:pStyle w:val="Heading1"/>
      </w:pPr>
      <w:bookmarkStart w:id="2" w:name="_Toc119418698"/>
      <w:r>
        <w:t>Fonctionnement de l’</w:t>
      </w:r>
      <w:r w:rsidR="007E7EE8">
        <w:t>API REST</w:t>
      </w:r>
      <w:bookmarkEnd w:id="2"/>
    </w:p>
    <w:p w14:paraId="41A75607" w14:textId="5E017917" w:rsidR="002C4A2D" w:rsidRDefault="002C4A2D" w:rsidP="00B17B7A"/>
    <w:p w14:paraId="0AEF885F" w14:textId="65C0FAA5" w:rsidR="00F52784" w:rsidRDefault="00F52784" w:rsidP="00F52784">
      <w:pPr>
        <w:pStyle w:val="Heading1"/>
      </w:pPr>
      <w:bookmarkStart w:id="3" w:name="_Toc119418699"/>
      <w:r>
        <w:t>Ce que vous avez aimé et moins aimé dans le projet</w:t>
      </w:r>
      <w:bookmarkEnd w:id="3"/>
    </w:p>
    <w:p w14:paraId="798F5652" w14:textId="77777777" w:rsidR="00F52784" w:rsidRDefault="00F52784" w:rsidP="00B17B7A"/>
    <w:p w14:paraId="16F48DF4" w14:textId="1E90CBB6" w:rsidR="004962A0" w:rsidRDefault="004962A0" w:rsidP="004962A0">
      <w:pPr>
        <w:pStyle w:val="Heading1"/>
      </w:pPr>
      <w:bookmarkStart w:id="4" w:name="_Toc119418700"/>
      <w:r>
        <w:t>Problèmes et Difficultés rencontrées</w:t>
      </w:r>
      <w:bookmarkEnd w:id="4"/>
    </w:p>
    <w:p w14:paraId="4FCEB6AE" w14:textId="77777777" w:rsidR="004962A0" w:rsidRDefault="004962A0" w:rsidP="00B17B7A"/>
    <w:p w14:paraId="26F2741C" w14:textId="77777777" w:rsidR="00B17B7A" w:rsidRDefault="00B17B7A" w:rsidP="00B17B7A">
      <w:pPr>
        <w:pStyle w:val="Heading1"/>
      </w:pPr>
      <w:bookmarkStart w:id="5" w:name="_Toc119418701"/>
      <w:r>
        <w:t>Conclusion</w:t>
      </w:r>
      <w:bookmarkEnd w:id="5"/>
    </w:p>
    <w:p w14:paraId="3E5D2F90" w14:textId="77777777" w:rsidR="00FC07F7" w:rsidRDefault="00FC07F7" w:rsidP="00FC07F7"/>
    <w:p w14:paraId="17F6758A" w14:textId="77777777" w:rsidR="00FC07F7" w:rsidRPr="00B17B7A" w:rsidRDefault="00FC07F7" w:rsidP="00FC07F7">
      <w:pPr>
        <w:pStyle w:val="Heading1"/>
      </w:pPr>
      <w:bookmarkStart w:id="6" w:name="_Toc119418702"/>
      <w:r>
        <w:t>Références</w:t>
      </w:r>
      <w:bookmarkEnd w:id="6"/>
    </w:p>
    <w:p w14:paraId="6507FAE2" w14:textId="77777777" w:rsidR="00FC07F7" w:rsidRPr="00FC07F7" w:rsidRDefault="00FC07F7" w:rsidP="00FC07F7"/>
    <w:sectPr w:rsidR="00FC07F7" w:rsidRPr="00FC07F7" w:rsidSect="00B17B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19B692" w14:textId="77777777" w:rsidR="00762B88" w:rsidRDefault="00762B88" w:rsidP="00855982">
      <w:pPr>
        <w:spacing w:after="0" w:line="240" w:lineRule="auto"/>
      </w:pPr>
      <w:r>
        <w:separator/>
      </w:r>
    </w:p>
  </w:endnote>
  <w:endnote w:type="continuationSeparator" w:id="0">
    <w:p w14:paraId="6E25DA4D" w14:textId="77777777" w:rsidR="00762B88" w:rsidRDefault="00762B8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7D948" w14:textId="77777777" w:rsidR="00F25467" w:rsidRDefault="00F254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848692"/>
      <w:docPartObj>
        <w:docPartGallery w:val="Page Numbers (Bottom of Page)"/>
        <w:docPartUnique/>
      </w:docPartObj>
    </w:sdtPr>
    <w:sdtContent>
      <w:p w14:paraId="70FD68CD" w14:textId="5CACB7DE" w:rsidR="00896D66" w:rsidRDefault="00896D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E3C552" w14:textId="7DC7B1D0" w:rsidR="00855982" w:rsidRDefault="008559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BF92C" w14:textId="77777777" w:rsidR="00F25467" w:rsidRDefault="00F254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83565" w14:textId="77777777" w:rsidR="00762B88" w:rsidRDefault="00762B88" w:rsidP="00855982">
      <w:pPr>
        <w:spacing w:after="0" w:line="240" w:lineRule="auto"/>
      </w:pPr>
      <w:r>
        <w:separator/>
      </w:r>
    </w:p>
  </w:footnote>
  <w:footnote w:type="continuationSeparator" w:id="0">
    <w:p w14:paraId="09C0ED36" w14:textId="77777777" w:rsidR="00762B88" w:rsidRDefault="00762B88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A404" w14:textId="77777777" w:rsidR="00F25467" w:rsidRDefault="00F254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D924" w14:textId="77777777" w:rsidR="00F25467" w:rsidRDefault="00F254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25AE0" w14:textId="77777777" w:rsidR="00F25467" w:rsidRDefault="00F25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234315725">
    <w:abstractNumId w:val="14"/>
  </w:num>
  <w:num w:numId="2" w16cid:durableId="12392895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9152996">
    <w:abstractNumId w:val="14"/>
  </w:num>
  <w:num w:numId="4" w16cid:durableId="980377875">
    <w:abstractNumId w:val="14"/>
  </w:num>
  <w:num w:numId="5" w16cid:durableId="1375541535">
    <w:abstractNumId w:val="14"/>
  </w:num>
  <w:num w:numId="6" w16cid:durableId="1658682101">
    <w:abstractNumId w:val="14"/>
  </w:num>
  <w:num w:numId="7" w16cid:durableId="768426564">
    <w:abstractNumId w:val="14"/>
  </w:num>
  <w:num w:numId="8" w16cid:durableId="1598907102">
    <w:abstractNumId w:val="14"/>
  </w:num>
  <w:num w:numId="9" w16cid:durableId="1895696620">
    <w:abstractNumId w:val="14"/>
  </w:num>
  <w:num w:numId="10" w16cid:durableId="761874242">
    <w:abstractNumId w:val="14"/>
  </w:num>
  <w:num w:numId="11" w16cid:durableId="2115897600">
    <w:abstractNumId w:val="14"/>
  </w:num>
  <w:num w:numId="12" w16cid:durableId="108551777">
    <w:abstractNumId w:val="14"/>
  </w:num>
  <w:num w:numId="13" w16cid:durableId="852036693">
    <w:abstractNumId w:val="10"/>
  </w:num>
  <w:num w:numId="14" w16cid:durableId="1544100501">
    <w:abstractNumId w:val="17"/>
  </w:num>
  <w:num w:numId="15" w16cid:durableId="760415252">
    <w:abstractNumId w:val="11"/>
  </w:num>
  <w:num w:numId="16" w16cid:durableId="1973707946">
    <w:abstractNumId w:val="12"/>
  </w:num>
  <w:num w:numId="17" w16cid:durableId="2026318255">
    <w:abstractNumId w:val="9"/>
  </w:num>
  <w:num w:numId="18" w16cid:durableId="1018116801">
    <w:abstractNumId w:val="7"/>
  </w:num>
  <w:num w:numId="19" w16cid:durableId="1728644236">
    <w:abstractNumId w:val="6"/>
  </w:num>
  <w:num w:numId="20" w16cid:durableId="2091150847">
    <w:abstractNumId w:val="5"/>
  </w:num>
  <w:num w:numId="21" w16cid:durableId="1749693960">
    <w:abstractNumId w:val="4"/>
  </w:num>
  <w:num w:numId="22" w16cid:durableId="959604922">
    <w:abstractNumId w:val="8"/>
  </w:num>
  <w:num w:numId="23" w16cid:durableId="681318598">
    <w:abstractNumId w:val="3"/>
  </w:num>
  <w:num w:numId="24" w16cid:durableId="1474328073">
    <w:abstractNumId w:val="2"/>
  </w:num>
  <w:num w:numId="25" w16cid:durableId="651639211">
    <w:abstractNumId w:val="1"/>
  </w:num>
  <w:num w:numId="26" w16cid:durableId="619580049">
    <w:abstractNumId w:val="0"/>
  </w:num>
  <w:num w:numId="27" w16cid:durableId="1887597816">
    <w:abstractNumId w:val="13"/>
  </w:num>
  <w:num w:numId="28" w16cid:durableId="1594170690">
    <w:abstractNumId w:val="15"/>
  </w:num>
  <w:num w:numId="29" w16cid:durableId="10109852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7A"/>
    <w:rsid w:val="00066D95"/>
    <w:rsid w:val="000971F6"/>
    <w:rsid w:val="000E3C4C"/>
    <w:rsid w:val="001376E2"/>
    <w:rsid w:val="001662D7"/>
    <w:rsid w:val="00177312"/>
    <w:rsid w:val="00181AB8"/>
    <w:rsid w:val="001D4362"/>
    <w:rsid w:val="00275E45"/>
    <w:rsid w:val="002C4A2D"/>
    <w:rsid w:val="004962A0"/>
    <w:rsid w:val="004B4784"/>
    <w:rsid w:val="004D7B57"/>
    <w:rsid w:val="005E2266"/>
    <w:rsid w:val="00654D37"/>
    <w:rsid w:val="006D66E3"/>
    <w:rsid w:val="00762B88"/>
    <w:rsid w:val="007833A7"/>
    <w:rsid w:val="007E7EE8"/>
    <w:rsid w:val="00855982"/>
    <w:rsid w:val="00896D66"/>
    <w:rsid w:val="009F23B5"/>
    <w:rsid w:val="00A10484"/>
    <w:rsid w:val="00A858EF"/>
    <w:rsid w:val="00B17B7A"/>
    <w:rsid w:val="00B94B7D"/>
    <w:rsid w:val="00BB77E5"/>
    <w:rsid w:val="00CD05ED"/>
    <w:rsid w:val="00D57963"/>
    <w:rsid w:val="00ED557F"/>
    <w:rsid w:val="00F25467"/>
    <w:rsid w:val="00F52784"/>
    <w:rsid w:val="00FC07F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62E52"/>
  <w15:chartTrackingRefBased/>
  <w15:docId w15:val="{D357A86A-371F-41C0-84D1-7FD91739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17B7A"/>
    <w:pPr>
      <w:spacing w:after="0" w:line="240" w:lineRule="auto"/>
    </w:pPr>
    <w:rPr>
      <w:lang w:val="fr-CA" w:eastAsia="fr-CA"/>
    </w:rPr>
  </w:style>
  <w:style w:type="character" w:customStyle="1" w:styleId="NoSpacingChar">
    <w:name w:val="No Spacing Char"/>
    <w:basedOn w:val="DefaultParagraphFont"/>
    <w:link w:val="NoSpacing"/>
    <w:uiPriority w:val="1"/>
    <w:rsid w:val="00B17B7A"/>
    <w:rPr>
      <w:lang w:val="fr-CA" w:eastAsia="fr-CA"/>
    </w:rPr>
  </w:style>
  <w:style w:type="paragraph" w:styleId="TOC2">
    <w:name w:val="toc 2"/>
    <w:basedOn w:val="Normal"/>
    <w:next w:val="Normal"/>
    <w:autoRedefine/>
    <w:uiPriority w:val="39"/>
    <w:unhideWhenUsed/>
    <w:rsid w:val="00B17B7A"/>
    <w:pPr>
      <w:spacing w:after="100"/>
      <w:ind w:left="220"/>
    </w:pPr>
    <w:rPr>
      <w:rFonts w:cs="Times New Roman"/>
      <w:lang w:val="fr-CA" w:eastAsia="fr-CA"/>
    </w:rPr>
  </w:style>
  <w:style w:type="paragraph" w:styleId="TOC1">
    <w:name w:val="toc 1"/>
    <w:basedOn w:val="Normal"/>
    <w:next w:val="Normal"/>
    <w:autoRedefine/>
    <w:uiPriority w:val="39"/>
    <w:unhideWhenUsed/>
    <w:rsid w:val="00B17B7A"/>
    <w:pPr>
      <w:spacing w:after="100"/>
    </w:pPr>
    <w:rPr>
      <w:rFonts w:cs="Times New Roman"/>
      <w:lang w:val="fr-CA" w:eastAsia="fr-CA"/>
    </w:rPr>
  </w:style>
  <w:style w:type="paragraph" w:styleId="TOC3">
    <w:name w:val="toc 3"/>
    <w:basedOn w:val="Normal"/>
    <w:next w:val="Normal"/>
    <w:autoRedefine/>
    <w:uiPriority w:val="39"/>
    <w:unhideWhenUsed/>
    <w:rsid w:val="00B17B7A"/>
    <w:pPr>
      <w:spacing w:after="100"/>
      <w:ind w:left="440"/>
    </w:pPr>
    <w:rPr>
      <w:rFonts w:cs="Times New Roman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ddya01\AppData\Roaming\Microsoft\Templates\Conception%20Rapport%20(vier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7FC5644D08049A1ABAD5E00D0D797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0B6926-D3D5-47CB-B63E-E59ABD0B7372}"/>
      </w:docPartPr>
      <w:docPartBody>
        <w:p w:rsidR="00FA4909" w:rsidRDefault="003E0813" w:rsidP="003E0813">
          <w:pPr>
            <w:pStyle w:val="87FC5644D08049A1ABAD5E00D0D797A4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0436C413774346D599B3597D27E2BF2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0962BF-C5F8-411A-96E3-5335CAA6970A}"/>
      </w:docPartPr>
      <w:docPartBody>
        <w:p w:rsidR="00FA4909" w:rsidRDefault="003E0813" w:rsidP="003E0813">
          <w:pPr>
            <w:pStyle w:val="0436C413774346D599B3597D27E2BF2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0D5D93DDD0CB4866A7958AB33E0321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A1325-6912-4BC4-A0A6-6E8556C9A640}"/>
      </w:docPartPr>
      <w:docPartBody>
        <w:p w:rsidR="00FA4909" w:rsidRDefault="003E0813" w:rsidP="003E0813">
          <w:pPr>
            <w:pStyle w:val="0D5D93DDD0CB4866A7958AB33E032128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13"/>
    <w:rsid w:val="00065E70"/>
    <w:rsid w:val="00342652"/>
    <w:rsid w:val="003E0813"/>
    <w:rsid w:val="00D563B1"/>
    <w:rsid w:val="00F74536"/>
    <w:rsid w:val="00FA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FC5644D08049A1ABAD5E00D0D797A4">
    <w:name w:val="87FC5644D08049A1ABAD5E00D0D797A4"/>
    <w:rsid w:val="003E0813"/>
  </w:style>
  <w:style w:type="paragraph" w:customStyle="1" w:styleId="0436C413774346D599B3597D27E2BF21">
    <w:name w:val="0436C413774346D599B3597D27E2BF21"/>
    <w:rsid w:val="003E0813"/>
  </w:style>
  <w:style w:type="paragraph" w:customStyle="1" w:styleId="0D5D93DDD0CB4866A7958AB33E032128">
    <w:name w:val="0D5D93DDD0CB4866A7958AB33E032128"/>
    <w:rsid w:val="003E0813"/>
  </w:style>
  <w:style w:type="character" w:styleId="PlaceholderText">
    <w:name w:val="Placeholder Text"/>
    <w:basedOn w:val="DefaultParagraphFont"/>
    <w:uiPriority w:val="99"/>
    <w:semiHidden/>
    <w:rsid w:val="00FA4909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EF625C3DD1DE44B976E4D24342C4CD" ma:contentTypeVersion="9" ma:contentTypeDescription="Crée un document." ma:contentTypeScope="" ma:versionID="4babc6c50d488bb67db69f7b5e0f6f47">
  <xsd:schema xmlns:xsd="http://www.w3.org/2001/XMLSchema" xmlns:xs="http://www.w3.org/2001/XMLSchema" xmlns:p="http://schemas.microsoft.com/office/2006/metadata/properties" xmlns:ns3="ca16c3a8-9fa9-4e2d-ac9a-a5e3f16678b8" targetNamespace="http://schemas.microsoft.com/office/2006/metadata/properties" ma:root="true" ma:fieldsID="542f5d2d6a858b55e2e15f5352479c75" ns3:_="">
    <xsd:import namespace="ca16c3a8-9fa9-4e2d-ac9a-a5e3f16678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16c3a8-9fa9-4e2d-ac9a-a5e3f16678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067D86-B9CC-4A0B-A6E4-9FB30B01D6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022C49-B127-4108-AE2F-AED9C6BE8C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16c3a8-9fa9-4e2d-ac9a-a5e3f16678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1D8039-CD03-4BA0-BFE2-8B42925D3F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Rapport (vierge)</Template>
  <TotalTime>66</TotalTime>
  <Pages>3</Pages>
  <Words>160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du Québec à Rimouski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Pratique II</dc:title>
  <dc:subject>INF37407 – Technologie de l'inforoute</dc:subject>
  <dc:creator>Étudiant I : .</dc:creator>
  <cp:lastModifiedBy>LaBrie Louis David</cp:lastModifiedBy>
  <cp:revision>22</cp:revision>
  <dcterms:created xsi:type="dcterms:W3CDTF">2022-02-14T18:58:00Z</dcterms:created>
  <dcterms:modified xsi:type="dcterms:W3CDTF">2022-12-08T19:14:00Z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0x01010083EF625C3DD1DE44B976E4D24342C4CD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